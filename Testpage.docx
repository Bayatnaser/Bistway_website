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403DF5" w:rsidP="00523479">
            <w:pPr>
              <w:pStyle w:val="Initials"/>
            </w:pPr>
            <w:sdt>
              <w:sdtPr>
                <w:alias w:val="Your initials:"/>
                <w:tag w:val="Your initials:"/>
                <w:id w:val="1294946935"/>
                <w:placeholder>
                  <w:docPart w:val="905BAB587D2B49F9800B3755E7508150"/>
                </w:placeholder>
                <w:temporary/>
                <w:showingPlcHdr/>
                <w15:appearance w15:val="hidden"/>
              </w:sdtPr>
              <w:sdtEndPr/>
              <w:sdtContent>
                <w:r w:rsidR="00772919">
                  <w:t>YN</w:t>
                </w:r>
              </w:sdtContent>
            </w:sdt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F0305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906BEE" w:rsidRDefault="00403DF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E8C8C800A7B84763B1401B97DDAF21F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120131">
                  <w:rPr>
                    <w:highlight w:val="yellow"/>
                  </w:rPr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00E5D79BCE7246518F20C67457FAF35E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403DF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F85D499A4E64AF6ACAD059D7E30F0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20131">
                  <w:rPr>
                    <w:highlight w:val="yellow"/>
                  </w:rPr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579E8AE881D542E2A9A7229B89348687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403DF5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B3134E4D1E274E23879BF369011AEC0C"/>
                      </w:placeholder>
                      <w:showingPlcHdr/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97A41">
                        <w:t>Your name</w:t>
                      </w:r>
                    </w:sdtContent>
                  </w:sdt>
                </w:p>
                <w:p w:rsidR="00906BEE" w:rsidRPr="00906BEE" w:rsidRDefault="00403DF5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96DA91D108FB48EA8442080DA82654C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Profession or Industry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578ABE98AE584EDB919CCB26BADD7C4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403DF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82C5B262C7847999A1A438B116B335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20131">
                  <w:rPr>
                    <w:highlight w:val="yellow"/>
                  </w:rPr>
                  <w:t>Experience</w:t>
                </w:r>
              </w:sdtContent>
            </w:sdt>
          </w:p>
          <w:p w:rsidR="002C2CDD" w:rsidRPr="00906BEE" w:rsidRDefault="00403DF5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2098136460014B91B7D2E25D14041B1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8333FCBCBC4A46A4B55398B493AAF52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A138A1F4208B48719D55098A4230884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E0B3BCE0805C482AB092116F07750DB6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66A890163F074B4CAE732667426B1011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403DF5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EB70991871AF486EA329BDCDEF0F873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C7AD3893E974407D9D4186116DBA1E4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FA1D064B132145E4911C7D5CE1A7548A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E47CAA91C85D47E2B71F5D4DDD850E03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403DF5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789A0829C97745B0A896D99324D29CA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403DF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FCC9E138B1984CE5870560C76F53A6F5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2C2CDD" w:rsidRPr="00120131">
                  <w:rPr>
                    <w:highlight w:val="yellow"/>
                  </w:rPr>
                  <w:t>Education</w:t>
                </w:r>
                <w:bookmarkEnd w:id="0"/>
              </w:sdtContent>
            </w:sdt>
          </w:p>
          <w:p w:rsidR="002C2CDD" w:rsidRPr="00906BEE" w:rsidRDefault="00403DF5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61F853970B8A45718CC6FE0FC4E8E1E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9C760235A2FE44A4ADF6BD11967FEA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0ABFD9F9B6EF46FAB2DD3AA124D7DA5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403DF5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E1F273131CBC42AC9D07730AB63F02B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403DF5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255DE446264F4F8BAE3C190D86F9C09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DE9BED1CB905457AA4941468370DDD3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42C0425B1BB44030851CB818A3D7491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403DF5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378F46B63B55499092EBCE060EF42B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403DF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AA670FC78AB4FD7A1F421AE5FDBAC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403DF5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8CC793D97A994D07B5FBF8152E186223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DF5" w:rsidRDefault="00403DF5" w:rsidP="00713050">
      <w:pPr>
        <w:spacing w:line="240" w:lineRule="auto"/>
      </w:pPr>
      <w:r>
        <w:separator/>
      </w:r>
    </w:p>
  </w:endnote>
  <w:endnote w:type="continuationSeparator" w:id="0">
    <w:p w:rsidR="00403DF5" w:rsidRDefault="00403DF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AAE10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E2D1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42F12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6D027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EB62E2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9062A6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LcTTcugSAABtZQAADgAAAAAAAAAAAAAAAAAuAgAA&#10;ZHJzL2Uyb0RvYy54bWxQSwECLQAUAAYACAAAACEAaEcb0NgAAAADAQAADwAAAAAAAAAAAAAAAABC&#10;FQAAZHJzL2Rvd25yZXYueG1sUEsFBgAAAAAEAAQA8wAAAEc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38D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9B24FE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id w:val="206994694"/>
          <w:placeholder>
            <w:docPart w:val="8CC793D97A994D07B5FBF8152E186223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DF5" w:rsidRDefault="00403DF5" w:rsidP="00713050">
      <w:pPr>
        <w:spacing w:line="240" w:lineRule="auto"/>
      </w:pPr>
      <w:r>
        <w:separator/>
      </w:r>
    </w:p>
  </w:footnote>
  <w:footnote w:type="continuationSeparator" w:id="0">
    <w:p w:rsidR="00403DF5" w:rsidRDefault="00403DF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74C51FB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03DF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42C0425B1BB44030851CB818A3D74917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2E"/>
    <w:rsid w:val="00091382"/>
    <w:rsid w:val="000A07DA"/>
    <w:rsid w:val="000A2BFA"/>
    <w:rsid w:val="000B0619"/>
    <w:rsid w:val="000B61CA"/>
    <w:rsid w:val="000F7610"/>
    <w:rsid w:val="00114ED7"/>
    <w:rsid w:val="00120131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3DF5"/>
    <w:rsid w:val="004077FB"/>
    <w:rsid w:val="004244FF"/>
    <w:rsid w:val="00424DD9"/>
    <w:rsid w:val="004305E4"/>
    <w:rsid w:val="0046104A"/>
    <w:rsid w:val="004717C5"/>
    <w:rsid w:val="00493B2E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2C4A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sentatio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5BAB587D2B49F9800B3755E7508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1484C-0B63-4D03-85C9-AB19E7E95F1E}"/>
      </w:docPartPr>
      <w:docPartBody>
        <w:p w:rsidR="00A25EC1" w:rsidRDefault="00027CC2">
          <w:pPr>
            <w:pStyle w:val="905BAB587D2B49F9800B3755E7508150"/>
          </w:pPr>
          <w:r>
            <w:t>YN</w:t>
          </w:r>
        </w:p>
      </w:docPartBody>
    </w:docPart>
    <w:docPart>
      <w:docPartPr>
        <w:name w:val="E8C8C800A7B84763B1401B97DDAF2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D5443-6485-4E4A-9AC7-9873992402EA}"/>
      </w:docPartPr>
      <w:docPartBody>
        <w:p w:rsidR="00A25EC1" w:rsidRDefault="00027CC2">
          <w:pPr>
            <w:pStyle w:val="E8C8C800A7B84763B1401B97DDAF21F6"/>
          </w:pPr>
          <w:r w:rsidRPr="00906BEE">
            <w:t>Objective</w:t>
          </w:r>
        </w:p>
      </w:docPartBody>
    </w:docPart>
    <w:docPart>
      <w:docPartPr>
        <w:name w:val="00E5D79BCE7246518F20C67457FAF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B3DA-150D-4A2A-8660-F2DB063BFB06}"/>
      </w:docPartPr>
      <w:docPartBody>
        <w:p w:rsidR="00D37DE4" w:rsidRDefault="00027CC2" w:rsidP="007569C1">
          <w:r w:rsidRPr="00906BEE">
            <w:t>To get started, click placeholder text and start typing. Be brief: one or two sentences.</w:t>
          </w:r>
        </w:p>
        <w:p w:rsidR="00A25EC1" w:rsidRDefault="00027CC2">
          <w:pPr>
            <w:pStyle w:val="00E5D79BCE7246518F20C67457FAF35E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9F85D499A4E64AF6ACAD059D7E30F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54CC-B7CA-4F3E-89D7-EBBF0747A2A9}"/>
      </w:docPartPr>
      <w:docPartBody>
        <w:p w:rsidR="00A25EC1" w:rsidRDefault="00027CC2">
          <w:pPr>
            <w:pStyle w:val="9F85D499A4E64AF6ACAD059D7E30F07F"/>
          </w:pPr>
          <w:r w:rsidRPr="00906BEE">
            <w:t>Skills</w:t>
          </w:r>
        </w:p>
      </w:docPartBody>
    </w:docPart>
    <w:docPart>
      <w:docPartPr>
        <w:name w:val="579E8AE881D542E2A9A7229B89348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3E92-F5EB-4FE0-A930-D510384270D1}"/>
      </w:docPartPr>
      <w:docPartBody>
        <w:p w:rsidR="00A25EC1" w:rsidRDefault="00027CC2">
          <w:pPr>
            <w:pStyle w:val="579E8AE881D542E2A9A7229B89348687"/>
          </w:pPr>
          <w:r w:rsidRPr="00906BEE">
            <w:t>Explain what you’re especially good at. What sets you apart? Use your own language—not jargon.</w:t>
          </w:r>
        </w:p>
      </w:docPartBody>
    </w:docPart>
    <w:docPart>
      <w:docPartPr>
        <w:name w:val="B3134E4D1E274E23879BF369011AE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35A24-D662-49A9-AF49-31E052AB902C}"/>
      </w:docPartPr>
      <w:docPartBody>
        <w:p w:rsidR="00A25EC1" w:rsidRDefault="00027CC2">
          <w:pPr>
            <w:pStyle w:val="B3134E4D1E274E23879BF369011AEC0C"/>
          </w:pPr>
          <w:r>
            <w:t>Your name</w:t>
          </w:r>
        </w:p>
      </w:docPartBody>
    </w:docPart>
    <w:docPart>
      <w:docPartPr>
        <w:name w:val="96DA91D108FB48EA8442080DA826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BADE4-B5D8-48D3-AC60-4DAEF6C3C131}"/>
      </w:docPartPr>
      <w:docPartBody>
        <w:p w:rsidR="00A25EC1" w:rsidRDefault="00027CC2">
          <w:pPr>
            <w:pStyle w:val="96DA91D108FB48EA8442080DA82654C4"/>
          </w:pPr>
          <w:r w:rsidRPr="007D6458">
            <w:t>Profession or Industry</w:t>
          </w:r>
        </w:p>
      </w:docPartBody>
    </w:docPart>
    <w:docPart>
      <w:docPartPr>
        <w:name w:val="578ABE98AE584EDB919CCB26BADD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551C9-6641-4D65-974E-DE07F77A9EE1}"/>
      </w:docPartPr>
      <w:docPartBody>
        <w:p w:rsidR="00A25EC1" w:rsidRDefault="00027CC2">
          <w:pPr>
            <w:pStyle w:val="578ABE98AE584EDB919CCB26BADD7C40"/>
          </w:pPr>
          <w:r w:rsidRPr="007D6458">
            <w:t>Link to other online properties: Portfolio/Website/Blog</w:t>
          </w:r>
        </w:p>
      </w:docPartBody>
    </w:docPart>
    <w:docPart>
      <w:docPartPr>
        <w:name w:val="782C5B262C7847999A1A438B116B3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D387C-74A5-4C95-A0E8-8691EFD0ECDB}"/>
      </w:docPartPr>
      <w:docPartBody>
        <w:p w:rsidR="00A25EC1" w:rsidRDefault="00027CC2">
          <w:pPr>
            <w:pStyle w:val="782C5B262C7847999A1A438B116B3350"/>
          </w:pPr>
          <w:r w:rsidRPr="00906BEE">
            <w:t>Experience</w:t>
          </w:r>
        </w:p>
      </w:docPartBody>
    </w:docPart>
    <w:docPart>
      <w:docPartPr>
        <w:name w:val="2098136460014B91B7D2E25D1404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A7687-5733-4EF5-8D93-40EC76D8A7E9}"/>
      </w:docPartPr>
      <w:docPartBody>
        <w:p w:rsidR="00A25EC1" w:rsidRDefault="00027CC2">
          <w:pPr>
            <w:pStyle w:val="2098136460014B91B7D2E25D14041B1A"/>
          </w:pPr>
          <w:r w:rsidRPr="00906BEE">
            <w:t>Job Title</w:t>
          </w:r>
        </w:p>
      </w:docPartBody>
    </w:docPart>
    <w:docPart>
      <w:docPartPr>
        <w:name w:val="8333FCBCBC4A46A4B55398B493AAF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B6CE1-90FE-46B6-8A9E-44A5D15B1DE7}"/>
      </w:docPartPr>
      <w:docPartBody>
        <w:p w:rsidR="00A25EC1" w:rsidRDefault="00027CC2">
          <w:pPr>
            <w:pStyle w:val="8333FCBCBC4A46A4B55398B493AAF524"/>
          </w:pPr>
          <w:r w:rsidRPr="00906BEE">
            <w:t>Company</w:t>
          </w:r>
        </w:p>
      </w:docPartBody>
    </w:docPart>
    <w:docPart>
      <w:docPartPr>
        <w:name w:val="A138A1F4208B48719D55098A42308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12213-2ED5-4583-9D77-486C148C31C2}"/>
      </w:docPartPr>
      <w:docPartBody>
        <w:p w:rsidR="00A25EC1" w:rsidRDefault="00027CC2">
          <w:pPr>
            <w:pStyle w:val="A138A1F4208B48719D55098A4230884B"/>
          </w:pPr>
          <w:r w:rsidRPr="00906BEE">
            <w:t>Dates From</w:t>
          </w:r>
        </w:p>
      </w:docPartBody>
    </w:docPart>
    <w:docPart>
      <w:docPartPr>
        <w:name w:val="E0B3BCE0805C482AB092116F07750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18CA-B41B-4A69-BA10-97E8820A60A7}"/>
      </w:docPartPr>
      <w:docPartBody>
        <w:p w:rsidR="00A25EC1" w:rsidRDefault="00027CC2">
          <w:pPr>
            <w:pStyle w:val="E0B3BCE0805C482AB092116F07750DB6"/>
          </w:pPr>
          <w:r w:rsidRPr="00906BEE">
            <w:t>To</w:t>
          </w:r>
        </w:p>
      </w:docPartBody>
    </w:docPart>
    <w:docPart>
      <w:docPartPr>
        <w:name w:val="66A890163F074B4CAE732667426B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31869-E7A0-4502-B68C-B346641237B9}"/>
      </w:docPartPr>
      <w:docPartBody>
        <w:p w:rsidR="00A25EC1" w:rsidRDefault="00027CC2">
          <w:pPr>
            <w:pStyle w:val="66A890163F074B4CAE732667426B1011"/>
          </w:pPr>
          <w:r w:rsidRPr="00906BEE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EB70991871AF486EA329BDCDEF0F8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DCBDE-7794-4B2E-A50F-DA1F103750B1}"/>
      </w:docPartPr>
      <w:docPartBody>
        <w:p w:rsidR="00A25EC1" w:rsidRDefault="00027CC2">
          <w:pPr>
            <w:pStyle w:val="EB70991871AF486EA329BDCDEF0F8733"/>
          </w:pPr>
          <w:r w:rsidRPr="00906BEE">
            <w:t>Job Title</w:t>
          </w:r>
        </w:p>
      </w:docPartBody>
    </w:docPart>
    <w:docPart>
      <w:docPartPr>
        <w:name w:val="C7AD3893E974407D9D4186116DBA1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E1B05-73EA-4DB6-8DEC-92C854F2B613}"/>
      </w:docPartPr>
      <w:docPartBody>
        <w:p w:rsidR="00A25EC1" w:rsidRDefault="00027CC2">
          <w:pPr>
            <w:pStyle w:val="C7AD3893E974407D9D4186116DBA1E45"/>
          </w:pPr>
          <w:r w:rsidRPr="00906BEE">
            <w:t>Company</w:t>
          </w:r>
        </w:p>
      </w:docPartBody>
    </w:docPart>
    <w:docPart>
      <w:docPartPr>
        <w:name w:val="FA1D064B132145E4911C7D5CE1A75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02E44-6C80-416D-B668-56117E5F43AE}"/>
      </w:docPartPr>
      <w:docPartBody>
        <w:p w:rsidR="00A25EC1" w:rsidRDefault="00027CC2">
          <w:pPr>
            <w:pStyle w:val="FA1D064B132145E4911C7D5CE1A7548A"/>
          </w:pPr>
          <w:r w:rsidRPr="00906BEE">
            <w:t>Dates From</w:t>
          </w:r>
        </w:p>
      </w:docPartBody>
    </w:docPart>
    <w:docPart>
      <w:docPartPr>
        <w:name w:val="E47CAA91C85D47E2B71F5D4DDD85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39F63-F002-410E-8665-9ED6C0D7BF37}"/>
      </w:docPartPr>
      <w:docPartBody>
        <w:p w:rsidR="00A25EC1" w:rsidRDefault="00027CC2">
          <w:pPr>
            <w:pStyle w:val="E47CAA91C85D47E2B71F5D4DDD850E03"/>
          </w:pPr>
          <w:r w:rsidRPr="00906BEE">
            <w:t>To</w:t>
          </w:r>
        </w:p>
      </w:docPartBody>
    </w:docPart>
    <w:docPart>
      <w:docPartPr>
        <w:name w:val="789A0829C97745B0A896D99324D29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56FD-6DF4-400F-B1E0-690C4333F4E0}"/>
      </w:docPartPr>
      <w:docPartBody>
        <w:p w:rsidR="00A25EC1" w:rsidRDefault="00027CC2">
          <w:pPr>
            <w:pStyle w:val="789A0829C97745B0A896D99324D29CA1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FCC9E138B1984CE5870560C76F53A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EA6B2-A009-47AA-B8B8-B0460733F656}"/>
      </w:docPartPr>
      <w:docPartBody>
        <w:p w:rsidR="00A25EC1" w:rsidRDefault="00027CC2">
          <w:pPr>
            <w:pStyle w:val="FCC9E138B1984CE5870560C76F53A6F5"/>
          </w:pPr>
          <w:r w:rsidRPr="00906BEE">
            <w:t>Education</w:t>
          </w:r>
        </w:p>
      </w:docPartBody>
    </w:docPart>
    <w:docPart>
      <w:docPartPr>
        <w:name w:val="61F853970B8A45718CC6FE0FC4E8E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3020F-8F4E-4F7E-82F4-93AB179D9499}"/>
      </w:docPartPr>
      <w:docPartBody>
        <w:p w:rsidR="00A25EC1" w:rsidRDefault="00027CC2">
          <w:pPr>
            <w:pStyle w:val="61F853970B8A45718CC6FE0FC4E8E1E7"/>
          </w:pPr>
          <w:r w:rsidRPr="00906BEE">
            <w:t>Degree</w:t>
          </w:r>
        </w:p>
      </w:docPartBody>
    </w:docPart>
    <w:docPart>
      <w:docPartPr>
        <w:name w:val="9C760235A2FE44A4ADF6BD11967FE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47E41-1097-4026-8C77-37D3BDE7592F}"/>
      </w:docPartPr>
      <w:docPartBody>
        <w:p w:rsidR="00A25EC1" w:rsidRDefault="00027CC2">
          <w:pPr>
            <w:pStyle w:val="9C760235A2FE44A4ADF6BD11967FEABD"/>
          </w:pPr>
          <w:r w:rsidRPr="00906BEE">
            <w:t>Date Earned</w:t>
          </w:r>
        </w:p>
      </w:docPartBody>
    </w:docPart>
    <w:docPart>
      <w:docPartPr>
        <w:name w:val="0ABFD9F9B6EF46FAB2DD3AA124D7D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12311-1EDD-4B26-BB09-3A5BCF25FFD7}"/>
      </w:docPartPr>
      <w:docPartBody>
        <w:p w:rsidR="00A25EC1" w:rsidRDefault="00027CC2">
          <w:pPr>
            <w:pStyle w:val="0ABFD9F9B6EF46FAB2DD3AA124D7DA54"/>
          </w:pPr>
          <w:r w:rsidRPr="00906BEE">
            <w:t>School</w:t>
          </w:r>
        </w:p>
      </w:docPartBody>
    </w:docPart>
    <w:docPart>
      <w:docPartPr>
        <w:name w:val="E1F273131CBC42AC9D07730AB63F0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E795F-0CBE-4F04-BB99-1E85578DBC52}"/>
      </w:docPartPr>
      <w:docPartBody>
        <w:p w:rsidR="00A25EC1" w:rsidRDefault="00027CC2">
          <w:pPr>
            <w:pStyle w:val="E1F273131CBC42AC9D07730AB63F02B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255DE446264F4F8BAE3C190D86F9C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8BA51-611D-4545-B19E-51AE9603468C}"/>
      </w:docPartPr>
      <w:docPartBody>
        <w:p w:rsidR="00A25EC1" w:rsidRDefault="00027CC2">
          <w:pPr>
            <w:pStyle w:val="255DE446264F4F8BAE3C190D86F9C09E"/>
          </w:pPr>
          <w:r w:rsidRPr="00906BEE">
            <w:t>Degree</w:t>
          </w:r>
        </w:p>
      </w:docPartBody>
    </w:docPart>
    <w:docPart>
      <w:docPartPr>
        <w:name w:val="DE9BED1CB905457AA4941468370DD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40EBA-1E05-45DC-B2B2-C56F4EA051C0}"/>
      </w:docPartPr>
      <w:docPartBody>
        <w:p w:rsidR="00A25EC1" w:rsidRDefault="00027CC2">
          <w:pPr>
            <w:pStyle w:val="DE9BED1CB905457AA4941468370DDD34"/>
          </w:pPr>
          <w:r w:rsidRPr="00906BEE">
            <w:t>Date Earned</w:t>
          </w:r>
        </w:p>
      </w:docPartBody>
    </w:docPart>
    <w:docPart>
      <w:docPartPr>
        <w:name w:val="42C0425B1BB44030851CB818A3D74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92676-6B61-40F7-B7FC-1A85B351424E}"/>
      </w:docPartPr>
      <w:docPartBody>
        <w:p w:rsidR="00A25EC1" w:rsidRDefault="00027CC2">
          <w:pPr>
            <w:pStyle w:val="42C0425B1BB44030851CB818A3D74917"/>
          </w:pPr>
          <w:r w:rsidRPr="00906BEE">
            <w:t>School</w:t>
          </w:r>
        </w:p>
      </w:docPartBody>
    </w:docPart>
    <w:docPart>
      <w:docPartPr>
        <w:name w:val="378F46B63B55499092EBCE060EF42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FD4FD-E33D-4B02-A48F-BB3CAB932DE2}"/>
      </w:docPartPr>
      <w:docPartBody>
        <w:p w:rsidR="00A25EC1" w:rsidRDefault="00027CC2">
          <w:pPr>
            <w:pStyle w:val="378F46B63B55499092EBCE060EF42B21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AA670FC78AB4FD7A1F421AE5FDBA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A1C9A-21E7-4950-82DD-DDA94F2AD2B9}"/>
      </w:docPartPr>
      <w:docPartBody>
        <w:p w:rsidR="00A25EC1" w:rsidRDefault="00027CC2">
          <w:pPr>
            <w:pStyle w:val="7AA670FC78AB4FD7A1F421AE5FDBACCC"/>
          </w:pPr>
          <w:r w:rsidRPr="00906BEE">
            <w:t>Volunteer Experience or Leadership</w:t>
          </w:r>
        </w:p>
      </w:docPartBody>
    </w:docPart>
    <w:docPart>
      <w:docPartPr>
        <w:name w:val="8CC793D97A994D07B5FBF8152E186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B7C6F-A000-487C-8E34-306AD259A11D}"/>
      </w:docPartPr>
      <w:docPartBody>
        <w:p w:rsidR="00A25EC1" w:rsidRDefault="00027CC2">
          <w:pPr>
            <w:pStyle w:val="8CC793D97A994D07B5FBF8152E186223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C2"/>
    <w:rsid w:val="00027CC2"/>
    <w:rsid w:val="0033084C"/>
    <w:rsid w:val="00A2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5BAB587D2B49F9800B3755E7508150">
    <w:name w:val="905BAB587D2B49F9800B3755E7508150"/>
  </w:style>
  <w:style w:type="paragraph" w:customStyle="1" w:styleId="E8C8C800A7B84763B1401B97DDAF21F6">
    <w:name w:val="E8C8C800A7B84763B1401B97DDAF21F6"/>
  </w:style>
  <w:style w:type="paragraph" w:customStyle="1" w:styleId="00E5D79BCE7246518F20C67457FAF35E">
    <w:name w:val="00E5D79BCE7246518F20C67457FAF35E"/>
  </w:style>
  <w:style w:type="paragraph" w:customStyle="1" w:styleId="9F85D499A4E64AF6ACAD059D7E30F07F">
    <w:name w:val="9F85D499A4E64AF6ACAD059D7E30F07F"/>
  </w:style>
  <w:style w:type="paragraph" w:customStyle="1" w:styleId="579E8AE881D542E2A9A7229B89348687">
    <w:name w:val="579E8AE881D542E2A9A7229B89348687"/>
  </w:style>
  <w:style w:type="paragraph" w:customStyle="1" w:styleId="B3134E4D1E274E23879BF369011AEC0C">
    <w:name w:val="B3134E4D1E274E23879BF369011AEC0C"/>
  </w:style>
  <w:style w:type="paragraph" w:customStyle="1" w:styleId="96DA91D108FB48EA8442080DA82654C4">
    <w:name w:val="96DA91D108FB48EA8442080DA82654C4"/>
  </w:style>
  <w:style w:type="paragraph" w:customStyle="1" w:styleId="578ABE98AE584EDB919CCB26BADD7C40">
    <w:name w:val="578ABE98AE584EDB919CCB26BADD7C40"/>
  </w:style>
  <w:style w:type="paragraph" w:customStyle="1" w:styleId="782C5B262C7847999A1A438B116B3350">
    <w:name w:val="782C5B262C7847999A1A438B116B3350"/>
  </w:style>
  <w:style w:type="paragraph" w:customStyle="1" w:styleId="2098136460014B91B7D2E25D14041B1A">
    <w:name w:val="2098136460014B91B7D2E25D14041B1A"/>
  </w:style>
  <w:style w:type="paragraph" w:customStyle="1" w:styleId="8333FCBCBC4A46A4B55398B493AAF524">
    <w:name w:val="8333FCBCBC4A46A4B55398B493AAF524"/>
  </w:style>
  <w:style w:type="paragraph" w:customStyle="1" w:styleId="A138A1F4208B48719D55098A4230884B">
    <w:name w:val="A138A1F4208B48719D55098A4230884B"/>
  </w:style>
  <w:style w:type="paragraph" w:customStyle="1" w:styleId="E0B3BCE0805C482AB092116F07750DB6">
    <w:name w:val="E0B3BCE0805C482AB092116F07750DB6"/>
  </w:style>
  <w:style w:type="paragraph" w:customStyle="1" w:styleId="66A890163F074B4CAE732667426B1011">
    <w:name w:val="66A890163F074B4CAE732667426B1011"/>
  </w:style>
  <w:style w:type="paragraph" w:customStyle="1" w:styleId="EB70991871AF486EA329BDCDEF0F8733">
    <w:name w:val="EB70991871AF486EA329BDCDEF0F8733"/>
  </w:style>
  <w:style w:type="paragraph" w:customStyle="1" w:styleId="C7AD3893E974407D9D4186116DBA1E45">
    <w:name w:val="C7AD3893E974407D9D4186116DBA1E45"/>
  </w:style>
  <w:style w:type="paragraph" w:customStyle="1" w:styleId="FA1D064B132145E4911C7D5CE1A7548A">
    <w:name w:val="FA1D064B132145E4911C7D5CE1A7548A"/>
  </w:style>
  <w:style w:type="paragraph" w:customStyle="1" w:styleId="E47CAA91C85D47E2B71F5D4DDD850E03">
    <w:name w:val="E47CAA91C85D47E2B71F5D4DDD850E03"/>
  </w:style>
  <w:style w:type="paragraph" w:customStyle="1" w:styleId="789A0829C97745B0A896D99324D29CA1">
    <w:name w:val="789A0829C97745B0A896D99324D29CA1"/>
  </w:style>
  <w:style w:type="paragraph" w:customStyle="1" w:styleId="FCC9E138B1984CE5870560C76F53A6F5">
    <w:name w:val="FCC9E138B1984CE5870560C76F53A6F5"/>
  </w:style>
  <w:style w:type="paragraph" w:customStyle="1" w:styleId="61F853970B8A45718CC6FE0FC4E8E1E7">
    <w:name w:val="61F853970B8A45718CC6FE0FC4E8E1E7"/>
  </w:style>
  <w:style w:type="paragraph" w:customStyle="1" w:styleId="9C760235A2FE44A4ADF6BD11967FEABD">
    <w:name w:val="9C760235A2FE44A4ADF6BD11967FEABD"/>
  </w:style>
  <w:style w:type="paragraph" w:customStyle="1" w:styleId="0ABFD9F9B6EF46FAB2DD3AA124D7DA54">
    <w:name w:val="0ABFD9F9B6EF46FAB2DD3AA124D7DA54"/>
  </w:style>
  <w:style w:type="paragraph" w:customStyle="1" w:styleId="E1F273131CBC42AC9D07730AB63F02B7">
    <w:name w:val="E1F273131CBC42AC9D07730AB63F02B7"/>
  </w:style>
  <w:style w:type="paragraph" w:customStyle="1" w:styleId="255DE446264F4F8BAE3C190D86F9C09E">
    <w:name w:val="255DE446264F4F8BAE3C190D86F9C09E"/>
  </w:style>
  <w:style w:type="paragraph" w:customStyle="1" w:styleId="DE9BED1CB905457AA4941468370DDD34">
    <w:name w:val="DE9BED1CB905457AA4941468370DDD34"/>
  </w:style>
  <w:style w:type="paragraph" w:customStyle="1" w:styleId="42C0425B1BB44030851CB818A3D74917">
    <w:name w:val="42C0425B1BB44030851CB818A3D74917"/>
  </w:style>
  <w:style w:type="paragraph" w:customStyle="1" w:styleId="378F46B63B55499092EBCE060EF42B21">
    <w:name w:val="378F46B63B55499092EBCE060EF42B21"/>
  </w:style>
  <w:style w:type="paragraph" w:customStyle="1" w:styleId="7AA670FC78AB4FD7A1F421AE5FDBACCC">
    <w:name w:val="7AA670FC78AB4FD7A1F421AE5FDBACCC"/>
  </w:style>
  <w:style w:type="paragraph" w:customStyle="1" w:styleId="8CC793D97A994D07B5FBF8152E186223">
    <w:name w:val="8CC793D97A994D07B5FBF8152E1862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2020-11-06T14:35:00Z</dcterms:created>
  <dcterms:modified xsi:type="dcterms:W3CDTF">2020-11-06T14:35:00Z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